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718"/>
        <w:gridCol w:w="6456"/>
      </w:tblGrid>
      <w:tr w:rsidR="001B2ABD" w:rsidTr="00CB210C">
        <w:trPr>
          <w:trHeight w:val="2140"/>
        </w:trPr>
        <w:tc>
          <w:tcPr>
            <w:tcW w:w="3591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1198418" cy="1191491"/>
                      <wp:effectExtent l="57150" t="57150" r="135255" b="14224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418" cy="1191491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655" b="655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36B2E5" id="Oval 2" o:spid="_x0000_s1026" alt="Title: Professional Headshot of Man" style="width:94.35pt;height: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" strokecolor="#94b6d2 [3204]" strokeweight="5pt">
                      <v:fill r:id="rId11" o:title="" recolor="t" rotate="t" type="frame"/>
                      <v:stroke joinstyle="miter"/>
                      <v:shadow on="t" color="black" opacity="26214f" origin="-.5,-.5" offset=".74836mm,.74836mm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  <w:vAlign w:val="bottom"/>
          </w:tcPr>
          <w:p w:rsidR="001B2ABD" w:rsidRDefault="00081DAD" w:rsidP="004E5889">
            <w:pPr>
              <w:pStyle w:val="Title"/>
              <w:rPr>
                <w:sz w:val="56"/>
                <w:szCs w:val="56"/>
              </w:rPr>
            </w:pPr>
            <w:r w:rsidRPr="00780C61">
              <w:rPr>
                <w:sz w:val="56"/>
                <w:szCs w:val="56"/>
              </w:rPr>
              <w:t>Shiv Kumar Singh</w:t>
            </w:r>
          </w:p>
          <w:p w:rsidR="004E5889" w:rsidRPr="007B47B3" w:rsidRDefault="004E5889" w:rsidP="004E5889">
            <w:pPr>
              <w:rPr>
                <w:w w:val="80"/>
                <w:sz w:val="36"/>
                <w:szCs w:val="36"/>
              </w:rPr>
            </w:pPr>
            <w:r w:rsidRPr="007B47B3">
              <w:rPr>
                <w:w w:val="80"/>
                <w:sz w:val="32"/>
                <w:szCs w:val="36"/>
              </w:rPr>
              <w:t>Full Stack Web Developer (MERN)</w:t>
            </w:r>
          </w:p>
        </w:tc>
      </w:tr>
      <w:tr w:rsidR="001B2ABD" w:rsidTr="00CB210C">
        <w:trPr>
          <w:trHeight w:val="8478"/>
        </w:trPr>
        <w:tc>
          <w:tcPr>
            <w:tcW w:w="3591" w:type="dxa"/>
          </w:tcPr>
          <w:sdt>
            <w:sdtPr>
              <w:id w:val="-1711873194"/>
              <w:placeholder>
                <w:docPart w:val="9AD3A9F536004B80984673A67500EE4C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273B8F" w:rsidP="00036450">
            <w:r>
              <w:t>An avid learner,</w:t>
            </w:r>
            <w:r w:rsidR="00CB210C">
              <w:t xml:space="preserve"> with a keen interest in the ever growing technology around</w:t>
            </w:r>
            <w:r w:rsidR="007969B5">
              <w:t>. E</w:t>
            </w:r>
            <w:r w:rsidR="00CB210C">
              <w:t>mbraces teamwork</w:t>
            </w:r>
            <w:r w:rsidR="007969B5">
              <w:t xml:space="preserve"> and an excellent communicator.</w:t>
            </w:r>
          </w:p>
          <w:sdt>
            <w:sdtPr>
              <w:id w:val="-1954003311"/>
              <w:placeholder>
                <w:docPart w:val="371C874F66904210ABCCC30C434913C7"/>
              </w:placeholder>
              <w:temporary/>
              <w:showingPlcHdr/>
              <w15:appearance w15:val="hidden"/>
            </w:sdtPr>
            <w:sdtEndPr/>
            <w:sdtContent>
              <w:p w:rsidR="00A2092D" w:rsidRPr="00A2092D" w:rsidRDefault="00CB0055" w:rsidP="00933CB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6FB2D9243C848EEA50CCC0EE4243B3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81DAD" w:rsidP="004D3011">
            <w:r>
              <w:t>+91-8097119549</w:t>
            </w:r>
          </w:p>
          <w:p w:rsidR="004D3011" w:rsidRPr="004D3011" w:rsidRDefault="004D3011" w:rsidP="004D3011"/>
          <w:p w:rsidR="004D3011" w:rsidRDefault="00CB210C" w:rsidP="004D3011">
            <w:r>
              <w:t xml:space="preserve">PORTFOLIO </w:t>
            </w:r>
            <w:sdt>
              <w:sdtPr>
                <w:id w:val="67859272"/>
                <w:placeholder>
                  <w:docPart w:val="044F9D416B97443C939226AED7ED11F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WEBSITE:</w:t>
                </w:r>
              </w:sdtContent>
            </w:sdt>
          </w:p>
          <w:p w:rsidR="004D3011" w:rsidRDefault="00EA6A8B" w:rsidP="004D3011">
            <w:hyperlink r:id="rId12" w:history="1">
              <w:r w:rsidR="00E77EF3" w:rsidRPr="00EA6A8B">
                <w:rPr>
                  <w:rStyle w:val="Hyperlink"/>
                </w:rPr>
                <w:t>https://sks-resume.herokuapp.com/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BD97FD3FF2234475B18EACA7BEC39DB5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Default="006C0D3A" w:rsidP="004D3011">
            <w:pPr>
              <w:rPr>
                <w:rStyle w:val="Hyperlink"/>
              </w:rPr>
            </w:pPr>
            <w:hyperlink r:id="rId13" w:history="1">
              <w:r w:rsidR="00081DAD" w:rsidRPr="00081DAD">
                <w:rPr>
                  <w:rStyle w:val="Hyperlink"/>
                </w:rPr>
                <w:t>singhshivkumarmp@gmail.com</w:t>
              </w:r>
            </w:hyperlink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  <w:bookmarkStart w:id="0" w:name="_GoBack"/>
            <w:bookmarkEnd w:id="0"/>
          </w:p>
          <w:p w:rsidR="00933CB1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LOCATED :- </w:t>
            </w:r>
          </w:p>
          <w:p w:rsidR="00933CB1" w:rsidRPr="00081DAD" w:rsidRDefault="00933CB1" w:rsidP="004D3011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Mumbai</w:t>
            </w:r>
          </w:p>
          <w:sdt>
            <w:sdtPr>
              <w:id w:val="-1444214663"/>
              <w:placeholder>
                <w:docPart w:val="99DCF2E64FF44058B1EA3DDF0C629CA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B73F30" w:rsidP="004D3011">
            <w:r>
              <w:t>Reddit</w:t>
            </w:r>
          </w:p>
          <w:p w:rsidR="004D3011" w:rsidRDefault="00B73F30" w:rsidP="004D3011">
            <w:r>
              <w:t>CS:GO</w:t>
            </w:r>
          </w:p>
          <w:p w:rsidR="004D3011" w:rsidRDefault="00B73F30" w:rsidP="004D3011">
            <w:r>
              <w:t>Guitar</w:t>
            </w:r>
          </w:p>
          <w:p w:rsidR="004D3011" w:rsidRPr="004D3011" w:rsidRDefault="00B73F30" w:rsidP="004D3011">
            <w:r>
              <w:t>Workout</w:t>
            </w:r>
          </w:p>
        </w:tc>
        <w:tc>
          <w:tcPr>
            <w:tcW w:w="71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sdt>
            <w:sdtPr>
              <w:id w:val="1049110328"/>
              <w:placeholder>
                <w:docPart w:val="8A7F7948BE5E47A7A5C7579133236CBC"/>
              </w:placeholder>
              <w:temporary/>
              <w:showingPlcHdr/>
              <w15:appearance w15:val="hidden"/>
            </w:sdtPr>
            <w:sdtEndPr/>
            <w:sdtContent>
              <w:p w:rsidR="00273B8F" w:rsidRDefault="00E25A26" w:rsidP="00273B8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77DEE" w:rsidP="00B359E4">
            <w:pPr>
              <w:pStyle w:val="Heading4"/>
            </w:pPr>
            <w:r>
              <w:t>B.E. in Computer Engineering, Lokmanya Tilak College of Engineering</w:t>
            </w:r>
            <w:r w:rsidR="00363C98">
              <w:t>.</w:t>
            </w:r>
          </w:p>
          <w:p w:rsidR="00036450" w:rsidRPr="00B359E4" w:rsidRDefault="00377DEE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2020</w:t>
            </w:r>
          </w:p>
          <w:p w:rsidR="00377DEE" w:rsidRDefault="00377DEE" w:rsidP="00B359E4">
            <w:pPr>
              <w:pStyle w:val="Heading4"/>
            </w:pPr>
          </w:p>
          <w:p w:rsidR="00036450" w:rsidRPr="00B359E4" w:rsidRDefault="00377DEE" w:rsidP="00B359E4">
            <w:pPr>
              <w:pStyle w:val="Heading4"/>
            </w:pPr>
            <w:r>
              <w:t>Diploma in Computer Engineering, Government Polytechnic Thane.</w:t>
            </w:r>
          </w:p>
          <w:p w:rsidR="00036450" w:rsidRPr="00B359E4" w:rsidRDefault="00377DEE" w:rsidP="00B359E4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2017</w:t>
            </w:r>
          </w:p>
          <w:sdt>
            <w:sdtPr>
              <w:id w:val="1001553383"/>
              <w:placeholder>
                <w:docPart w:val="85D8B478E1B7477288708361611260C6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19797C" w:rsidRDefault="00377DEE" w:rsidP="0019797C">
            <w:pPr>
              <w:pStyle w:val="Heading4"/>
            </w:pPr>
            <w:r>
              <w:t>Nelito Systems</w:t>
            </w:r>
            <w:r w:rsidR="00036450">
              <w:t xml:space="preserve"> </w:t>
            </w:r>
            <w:r>
              <w:t>– Application Support Engineer (SWIFT)</w:t>
            </w:r>
          </w:p>
          <w:p w:rsidR="0019797C" w:rsidRPr="0019797C" w:rsidRDefault="00377DEE" w:rsidP="0019797C">
            <w:pPr>
              <w:pStyle w:val="Date"/>
            </w:pPr>
            <w:r>
              <w:t>July 2021</w:t>
            </w:r>
            <w:r w:rsidR="00036450" w:rsidRPr="00036450">
              <w:t>–</w:t>
            </w:r>
            <w:r>
              <w:t>November 2021</w:t>
            </w:r>
          </w:p>
          <w:p w:rsidR="00036450" w:rsidRDefault="0019797C" w:rsidP="00036450">
            <w:r>
              <w:rPr>
                <w:b/>
              </w:rPr>
              <w:t xml:space="preserve">Planning </w:t>
            </w:r>
            <w:r w:rsidRPr="0019797C">
              <w:t>and d</w:t>
            </w:r>
            <w:r w:rsidR="00377DEE" w:rsidRPr="0019797C">
              <w:t>eployment</w:t>
            </w:r>
            <w:r w:rsidR="00377DEE">
              <w:t xml:space="preserve"> of SWIFT (Live, DR, Fallback, Standby, Archival) servers, </w:t>
            </w:r>
            <w:r w:rsidR="006C03E1" w:rsidRPr="006C03E1">
              <w:rPr>
                <w:b/>
              </w:rPr>
              <w:t>performing</w:t>
            </w:r>
            <w:r w:rsidR="006C03E1">
              <w:t xml:space="preserve"> </w:t>
            </w:r>
            <w:r w:rsidR="00377DEE" w:rsidRPr="006C03E1">
              <w:t>DR</w:t>
            </w:r>
            <w:r w:rsidR="00377DEE">
              <w:t xml:space="preserve"> and Switchback drills, </w:t>
            </w:r>
            <w:r w:rsidR="00377DEE" w:rsidRPr="0019797C">
              <w:rPr>
                <w:b/>
              </w:rPr>
              <w:t>interaction</w:t>
            </w:r>
            <w:r w:rsidR="00377DEE">
              <w:t xml:space="preserve"> with clients (SBI, Kotak Bank, ICICI, etc.) regarding application level issues</w:t>
            </w:r>
            <w:r w:rsidR="001C626A">
              <w:t xml:space="preserve"> pre/post EOD</w:t>
            </w:r>
            <w:r w:rsidR="00377DEE">
              <w:t xml:space="preserve">, </w:t>
            </w:r>
            <w:r w:rsidR="00377DEE" w:rsidRPr="0019797C">
              <w:rPr>
                <w:b/>
              </w:rPr>
              <w:t>patching</w:t>
            </w:r>
            <w:r>
              <w:t xml:space="preserve"> and upgradation</w:t>
            </w:r>
            <w:r w:rsidR="00780C61">
              <w:t xml:space="preserve"> of SWIFT Standard </w:t>
            </w:r>
            <w:r>
              <w:t xml:space="preserve">, </w:t>
            </w:r>
            <w:r w:rsidRPr="0019797C">
              <w:rPr>
                <w:b/>
              </w:rPr>
              <w:t>auditing</w:t>
            </w:r>
            <w:r>
              <w:t xml:space="preserve"> client</w:t>
            </w:r>
            <w:r w:rsidR="001C626A">
              <w:t xml:space="preserve"> SWIFT</w:t>
            </w:r>
            <w:r>
              <w:t xml:space="preserve"> infrastructure under </w:t>
            </w:r>
            <w:r w:rsidRPr="0019797C">
              <w:t>Customer Security Program</w:t>
            </w:r>
            <w:r>
              <w:t>,</w:t>
            </w:r>
            <w:r w:rsidR="001C626A">
              <w:t xml:space="preserve"> </w:t>
            </w:r>
            <w:r w:rsidR="001C626A" w:rsidRPr="001C626A">
              <w:rPr>
                <w:b/>
              </w:rPr>
              <w:t>backup</w:t>
            </w:r>
            <w:r w:rsidR="001C626A">
              <w:t xml:space="preserve"> and archival of secure financial data, </w:t>
            </w:r>
            <w:r w:rsidR="001C626A" w:rsidRPr="001C626A">
              <w:rPr>
                <w:b/>
              </w:rPr>
              <w:t>RCA</w:t>
            </w:r>
            <w:r w:rsidR="001C626A">
              <w:t xml:space="preserve"> of application / server level incidents, </w:t>
            </w:r>
            <w:r w:rsidR="001C626A" w:rsidRPr="001C626A">
              <w:rPr>
                <w:b/>
              </w:rPr>
              <w:t>routine</w:t>
            </w:r>
            <w:r w:rsidR="001C626A">
              <w:t xml:space="preserve"> checks at </w:t>
            </w:r>
            <w:r w:rsidR="008D035E">
              <w:t xml:space="preserve">client </w:t>
            </w:r>
            <w:r w:rsidR="001C626A">
              <w:t xml:space="preserve">application and server level, </w:t>
            </w:r>
            <w:r w:rsidR="008D035E" w:rsidRPr="008D035E">
              <w:rPr>
                <w:b/>
              </w:rPr>
              <w:t>daily</w:t>
            </w:r>
            <w:r w:rsidR="008D035E">
              <w:t xml:space="preserve"> monitoring of SSB (internal) servers and firewalls.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Altius Customer Services – Network Technical Support.</w:t>
            </w:r>
          </w:p>
          <w:p w:rsidR="004D3011" w:rsidRPr="004D3011" w:rsidRDefault="008D035E" w:rsidP="00B359E4">
            <w:pPr>
              <w:pStyle w:val="Date"/>
            </w:pPr>
            <w:r>
              <w:t>May 2021</w:t>
            </w:r>
            <w:r w:rsidR="004D3011" w:rsidRPr="004D3011">
              <w:t>–</w:t>
            </w:r>
            <w:r>
              <w:t>July 2021</w:t>
            </w:r>
          </w:p>
          <w:p w:rsidR="004D3011" w:rsidRPr="004D3011" w:rsidRDefault="008D035E" w:rsidP="004D3011">
            <w:r w:rsidRPr="008D035E">
              <w:rPr>
                <w:b/>
              </w:rPr>
              <w:t>Worked</w:t>
            </w:r>
            <w:r>
              <w:t xml:space="preserve"> as a technical support agent for Verizon’s G3100 FIOS Router. </w:t>
            </w:r>
            <w:r w:rsidRPr="008D035E">
              <w:rPr>
                <w:b/>
              </w:rPr>
              <w:t>Troubleshooting</w:t>
            </w:r>
            <w:r>
              <w:t xml:space="preserve"> issues in SoHo network environment faced by customers.</w:t>
            </w:r>
          </w:p>
          <w:p w:rsidR="004D3011" w:rsidRDefault="004D3011" w:rsidP="00036450"/>
          <w:p w:rsidR="004D3011" w:rsidRPr="004D3011" w:rsidRDefault="008D035E" w:rsidP="00B359E4">
            <w:pPr>
              <w:pStyle w:val="Heading4"/>
              <w:rPr>
                <w:bCs/>
              </w:rPr>
            </w:pPr>
            <w:r>
              <w:t>Curion Education – Intern Unity Developer.</w:t>
            </w:r>
          </w:p>
          <w:p w:rsidR="004D3011" w:rsidRPr="004D3011" w:rsidRDefault="008D035E" w:rsidP="00B359E4">
            <w:pPr>
              <w:pStyle w:val="Date"/>
            </w:pPr>
            <w:r>
              <w:t>September 2019</w:t>
            </w:r>
            <w:r w:rsidR="004D3011" w:rsidRPr="004D3011">
              <w:t>–</w:t>
            </w:r>
            <w:r>
              <w:t>December 2019</w:t>
            </w:r>
          </w:p>
          <w:p w:rsidR="004D3011" w:rsidRPr="004D3011" w:rsidRDefault="00B73F30" w:rsidP="004D3011">
            <w:r>
              <w:t>Developed a prototype VR based educational Android application.</w:t>
            </w:r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BEF5F464148A42FB82E3B40573B44C44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535029" w:rsidRDefault="00535029" w:rsidP="004D3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HTML, CSS,</w:t>
            </w:r>
            <w:r w:rsidR="00262887">
              <w:rPr>
                <w:color w:val="000000" w:themeColor="text1"/>
              </w:rPr>
              <w:t xml:space="preserve"> Boot</w:t>
            </w:r>
            <w:r w:rsidR="00D61EA4">
              <w:rPr>
                <w:color w:val="000000" w:themeColor="text1"/>
              </w:rPr>
              <w:t>s</w:t>
            </w:r>
            <w:r w:rsidR="00262887">
              <w:rPr>
                <w:color w:val="000000" w:themeColor="text1"/>
              </w:rPr>
              <w:t>trap</w:t>
            </w:r>
            <w:r>
              <w:rPr>
                <w:color w:val="000000" w:themeColor="text1"/>
              </w:rPr>
              <w:t xml:space="preserve"> JavaScript, NodeJS, ExpressJS, MongoDB using Mongoose, DOM, REST APIs, </w:t>
            </w:r>
            <w:r w:rsidR="00CB210C">
              <w:rPr>
                <w:color w:val="000000" w:themeColor="text1"/>
              </w:rPr>
              <w:t>jQuery</w:t>
            </w:r>
            <w:r w:rsidR="00C94A04">
              <w:rPr>
                <w:color w:val="000000" w:themeColor="text1"/>
              </w:rPr>
              <w:t>, EJS, Authentication</w:t>
            </w:r>
            <w:r w:rsidR="00D4590E">
              <w:rPr>
                <w:color w:val="000000" w:themeColor="text1"/>
              </w:rPr>
              <w:t xml:space="preserve"> (OAuth)</w:t>
            </w:r>
            <w:r w:rsidR="00C94A04">
              <w:rPr>
                <w:color w:val="000000" w:themeColor="text1"/>
              </w:rPr>
              <w:t>, ReactJS</w:t>
            </w:r>
            <w:r w:rsidR="00823AAC">
              <w:rPr>
                <w:color w:val="000000" w:themeColor="text1"/>
              </w:rPr>
              <w:t xml:space="preserve">, </w:t>
            </w:r>
            <w:r w:rsidR="00CB210C">
              <w:rPr>
                <w:color w:val="000000" w:themeColor="text1"/>
              </w:rPr>
              <w:t>GitHub</w:t>
            </w:r>
            <w:r w:rsidR="00823AAC">
              <w:rPr>
                <w:color w:val="000000" w:themeColor="text1"/>
              </w:rPr>
              <w:t>, AWS, Linux, Cybersecurity.</w:t>
            </w:r>
          </w:p>
        </w:tc>
      </w:tr>
      <w:tr w:rsidR="008D035E" w:rsidTr="00CB210C">
        <w:trPr>
          <w:trHeight w:val="1110"/>
        </w:trPr>
        <w:tc>
          <w:tcPr>
            <w:tcW w:w="3591" w:type="dxa"/>
          </w:tcPr>
          <w:p w:rsidR="008D035E" w:rsidRDefault="008D035E" w:rsidP="00036450">
            <w:pPr>
              <w:pStyle w:val="Heading3"/>
            </w:pPr>
          </w:p>
        </w:tc>
        <w:tc>
          <w:tcPr>
            <w:tcW w:w="718" w:type="dxa"/>
          </w:tcPr>
          <w:p w:rsidR="008D035E" w:rsidRDefault="008D035E" w:rsidP="000C45FF">
            <w:pPr>
              <w:tabs>
                <w:tab w:val="left" w:pos="990"/>
              </w:tabs>
            </w:pPr>
          </w:p>
        </w:tc>
        <w:tc>
          <w:tcPr>
            <w:tcW w:w="6456" w:type="dxa"/>
          </w:tcPr>
          <w:p w:rsidR="008D035E" w:rsidRDefault="0096251E" w:rsidP="00036450">
            <w:pPr>
              <w:pStyle w:val="Heading2"/>
            </w:pPr>
            <w:r>
              <w:t xml:space="preserve">additional courses </w:t>
            </w:r>
          </w:p>
          <w:p w:rsidR="00CB210C" w:rsidRDefault="0096251E" w:rsidP="0096251E">
            <w:r>
              <w:t>Full Stack Web Development Bootcamp – Dr Angela Yu &amp; Colt Steele.</w:t>
            </w:r>
          </w:p>
          <w:p w:rsidR="0096251E" w:rsidRDefault="0096251E" w:rsidP="0096251E">
            <w:r>
              <w:t>RHCSA and RHCE – RST Forum.</w:t>
            </w:r>
          </w:p>
          <w:p w:rsidR="0096251E" w:rsidRDefault="0096251E" w:rsidP="0096251E">
            <w:r>
              <w:t>AWS Solutions Architect Associate – RST Forum / Stephane Maarek.</w:t>
            </w:r>
          </w:p>
          <w:p w:rsidR="0096251E" w:rsidRDefault="0096251E" w:rsidP="0096251E">
            <w:r>
              <w:t>Cybersecurity Essentials – Cisco Networking Academy.</w:t>
            </w:r>
          </w:p>
          <w:p w:rsidR="0096251E" w:rsidRPr="00CB210C" w:rsidRDefault="0096251E" w:rsidP="0096251E">
            <w:r>
              <w:t>Networking Essentials – Cisco Networking Academy.</w:t>
            </w:r>
          </w:p>
          <w:p w:rsidR="00CB210C" w:rsidRPr="00CB210C" w:rsidRDefault="00CB210C" w:rsidP="00CB210C"/>
        </w:tc>
      </w:tr>
    </w:tbl>
    <w:p w:rsidR="006C5B3E" w:rsidRDefault="006C5B3E" w:rsidP="000C45FF">
      <w:pPr>
        <w:tabs>
          <w:tab w:val="left" w:pos="990"/>
        </w:tabs>
      </w:pPr>
    </w:p>
    <w:sectPr w:rsidR="006C5B3E" w:rsidSect="00A86950">
      <w:headerReference w:type="default" r:id="rId14"/>
      <w:pgSz w:w="12240" w:h="15840" w:code="1"/>
      <w:pgMar w:top="187" w:right="720" w:bottom="18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D3A" w:rsidRDefault="006C0D3A" w:rsidP="000C45FF">
      <w:r>
        <w:separator/>
      </w:r>
    </w:p>
  </w:endnote>
  <w:endnote w:type="continuationSeparator" w:id="0">
    <w:p w:rsidR="006C0D3A" w:rsidRDefault="006C0D3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D3A" w:rsidRDefault="006C0D3A" w:rsidP="000C45FF">
      <w:r>
        <w:separator/>
      </w:r>
    </w:p>
  </w:footnote>
  <w:footnote w:type="continuationSeparator" w:id="0">
    <w:p w:rsidR="006C0D3A" w:rsidRDefault="006C0D3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AE3" w:rsidRDefault="00380AE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5" name="Graphic 1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D3D"/>
    <w:multiLevelType w:val="hybridMultilevel"/>
    <w:tmpl w:val="5334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125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D"/>
    <w:rsid w:val="00036450"/>
    <w:rsid w:val="00081DAD"/>
    <w:rsid w:val="00094499"/>
    <w:rsid w:val="000C45FF"/>
    <w:rsid w:val="000E3FD1"/>
    <w:rsid w:val="000E5360"/>
    <w:rsid w:val="00112054"/>
    <w:rsid w:val="001525E1"/>
    <w:rsid w:val="00180329"/>
    <w:rsid w:val="0019001F"/>
    <w:rsid w:val="0019797C"/>
    <w:rsid w:val="001A74A5"/>
    <w:rsid w:val="001B2ABD"/>
    <w:rsid w:val="001C626A"/>
    <w:rsid w:val="001E0391"/>
    <w:rsid w:val="001E1759"/>
    <w:rsid w:val="001F1ECC"/>
    <w:rsid w:val="002400EB"/>
    <w:rsid w:val="00256CF7"/>
    <w:rsid w:val="00262887"/>
    <w:rsid w:val="00273B8F"/>
    <w:rsid w:val="00281FD5"/>
    <w:rsid w:val="0030481B"/>
    <w:rsid w:val="003156FC"/>
    <w:rsid w:val="003254B5"/>
    <w:rsid w:val="00363C98"/>
    <w:rsid w:val="0037121F"/>
    <w:rsid w:val="00377DEE"/>
    <w:rsid w:val="00380AE3"/>
    <w:rsid w:val="003A6B7D"/>
    <w:rsid w:val="003B06CA"/>
    <w:rsid w:val="003D79D7"/>
    <w:rsid w:val="004071FC"/>
    <w:rsid w:val="00445947"/>
    <w:rsid w:val="0047751F"/>
    <w:rsid w:val="004813B3"/>
    <w:rsid w:val="00496591"/>
    <w:rsid w:val="004C63E4"/>
    <w:rsid w:val="004D3011"/>
    <w:rsid w:val="004E5889"/>
    <w:rsid w:val="005262AC"/>
    <w:rsid w:val="00535029"/>
    <w:rsid w:val="005E39D5"/>
    <w:rsid w:val="00600670"/>
    <w:rsid w:val="0062123A"/>
    <w:rsid w:val="00646E75"/>
    <w:rsid w:val="006771D0"/>
    <w:rsid w:val="006C03E1"/>
    <w:rsid w:val="006C0D3A"/>
    <w:rsid w:val="006C5B3E"/>
    <w:rsid w:val="00715FCB"/>
    <w:rsid w:val="00743101"/>
    <w:rsid w:val="007775E1"/>
    <w:rsid w:val="00780C61"/>
    <w:rsid w:val="007867A0"/>
    <w:rsid w:val="007927F5"/>
    <w:rsid w:val="007969B5"/>
    <w:rsid w:val="007B47B3"/>
    <w:rsid w:val="007B53A1"/>
    <w:rsid w:val="007D329A"/>
    <w:rsid w:val="00802CA0"/>
    <w:rsid w:val="00820D11"/>
    <w:rsid w:val="00823AAC"/>
    <w:rsid w:val="008A7844"/>
    <w:rsid w:val="008D035E"/>
    <w:rsid w:val="009260CD"/>
    <w:rsid w:val="00933CB1"/>
    <w:rsid w:val="00952C25"/>
    <w:rsid w:val="0096251E"/>
    <w:rsid w:val="00A2092D"/>
    <w:rsid w:val="00A2118D"/>
    <w:rsid w:val="00A53CBA"/>
    <w:rsid w:val="00A86950"/>
    <w:rsid w:val="00A90604"/>
    <w:rsid w:val="00AD76E2"/>
    <w:rsid w:val="00B20152"/>
    <w:rsid w:val="00B359E4"/>
    <w:rsid w:val="00B57D98"/>
    <w:rsid w:val="00B70850"/>
    <w:rsid w:val="00B73F30"/>
    <w:rsid w:val="00C066B6"/>
    <w:rsid w:val="00C12B7C"/>
    <w:rsid w:val="00C37BA1"/>
    <w:rsid w:val="00C4674C"/>
    <w:rsid w:val="00C506CF"/>
    <w:rsid w:val="00C70A57"/>
    <w:rsid w:val="00C72BED"/>
    <w:rsid w:val="00C94A04"/>
    <w:rsid w:val="00C9578B"/>
    <w:rsid w:val="00CB0055"/>
    <w:rsid w:val="00CB210C"/>
    <w:rsid w:val="00CF4F1F"/>
    <w:rsid w:val="00D2522B"/>
    <w:rsid w:val="00D422DE"/>
    <w:rsid w:val="00D4590E"/>
    <w:rsid w:val="00D5459D"/>
    <w:rsid w:val="00D61EA4"/>
    <w:rsid w:val="00DA1F4D"/>
    <w:rsid w:val="00DD172A"/>
    <w:rsid w:val="00E25A26"/>
    <w:rsid w:val="00E4381A"/>
    <w:rsid w:val="00E55D74"/>
    <w:rsid w:val="00E77EF3"/>
    <w:rsid w:val="00EA6A8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6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inghshivkumarmp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ks-resume.herokuapp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3A9F536004B80984673A67500E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FDFA4-9730-4387-BA86-577447E4DD65}"/>
      </w:docPartPr>
      <w:docPartBody>
        <w:p w:rsidR="002F0451" w:rsidRDefault="00560BC9">
          <w:pPr>
            <w:pStyle w:val="9AD3A9F536004B80984673A67500EE4C"/>
          </w:pPr>
          <w:r w:rsidRPr="00D5459D">
            <w:t>Profile</w:t>
          </w:r>
        </w:p>
      </w:docPartBody>
    </w:docPart>
    <w:docPart>
      <w:docPartPr>
        <w:name w:val="371C874F66904210ABCCC30C4349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0DAE-45AA-4AFA-B55C-989E9223CA33}"/>
      </w:docPartPr>
      <w:docPartBody>
        <w:p w:rsidR="002F0451" w:rsidRDefault="00560BC9">
          <w:pPr>
            <w:pStyle w:val="371C874F66904210ABCCC30C434913C7"/>
          </w:pPr>
          <w:r w:rsidRPr="00CB0055">
            <w:t>Contact</w:t>
          </w:r>
        </w:p>
      </w:docPartBody>
    </w:docPart>
    <w:docPart>
      <w:docPartPr>
        <w:name w:val="C6FB2D9243C848EEA50CCC0EE424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75E77-1EBD-4383-B671-19A997D079B7}"/>
      </w:docPartPr>
      <w:docPartBody>
        <w:p w:rsidR="002F0451" w:rsidRDefault="00560BC9">
          <w:pPr>
            <w:pStyle w:val="C6FB2D9243C848EEA50CCC0EE4243B39"/>
          </w:pPr>
          <w:r w:rsidRPr="004D3011">
            <w:t>PHONE:</w:t>
          </w:r>
        </w:p>
      </w:docPartBody>
    </w:docPart>
    <w:docPart>
      <w:docPartPr>
        <w:name w:val="044F9D416B97443C939226AED7ED1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1F99B-F92B-47BB-B7A0-CCB35DA1684C}"/>
      </w:docPartPr>
      <w:docPartBody>
        <w:p w:rsidR="002F0451" w:rsidRDefault="00560BC9">
          <w:pPr>
            <w:pStyle w:val="044F9D416B97443C939226AED7ED11F8"/>
          </w:pPr>
          <w:r w:rsidRPr="004D3011">
            <w:t>WEBSITE:</w:t>
          </w:r>
        </w:p>
      </w:docPartBody>
    </w:docPart>
    <w:docPart>
      <w:docPartPr>
        <w:name w:val="BD97FD3FF2234475B18EACA7BEC39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7D945-CF24-441B-BE67-DBECFAF22E02}"/>
      </w:docPartPr>
      <w:docPartBody>
        <w:p w:rsidR="002F0451" w:rsidRDefault="00560BC9">
          <w:pPr>
            <w:pStyle w:val="BD97FD3FF2234475B18EACA7BEC39DB5"/>
          </w:pPr>
          <w:r w:rsidRPr="004D3011">
            <w:t>EMAIL:</w:t>
          </w:r>
        </w:p>
      </w:docPartBody>
    </w:docPart>
    <w:docPart>
      <w:docPartPr>
        <w:name w:val="99DCF2E64FF44058B1EA3DDF0C629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EE9A-FDE6-4C7E-BD26-5BC813105227}"/>
      </w:docPartPr>
      <w:docPartBody>
        <w:p w:rsidR="002F0451" w:rsidRDefault="00560BC9">
          <w:pPr>
            <w:pStyle w:val="99DCF2E64FF44058B1EA3DDF0C629CAE"/>
          </w:pPr>
          <w:r w:rsidRPr="00CB0055">
            <w:t>Hobbies</w:t>
          </w:r>
        </w:p>
      </w:docPartBody>
    </w:docPart>
    <w:docPart>
      <w:docPartPr>
        <w:name w:val="8A7F7948BE5E47A7A5C7579133236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4A358-07EB-4E15-BC8F-A73B3E1846F6}"/>
      </w:docPartPr>
      <w:docPartBody>
        <w:p w:rsidR="002F0451" w:rsidRDefault="00560BC9">
          <w:pPr>
            <w:pStyle w:val="8A7F7948BE5E47A7A5C7579133236CBC"/>
          </w:pPr>
          <w:r w:rsidRPr="00036450">
            <w:t>EDUCATION</w:t>
          </w:r>
        </w:p>
      </w:docPartBody>
    </w:docPart>
    <w:docPart>
      <w:docPartPr>
        <w:name w:val="85D8B478E1B747728870836161126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7E167-2783-4FDC-9FFE-2DB1C343DC74}"/>
      </w:docPartPr>
      <w:docPartBody>
        <w:p w:rsidR="002F0451" w:rsidRDefault="00560BC9">
          <w:pPr>
            <w:pStyle w:val="85D8B478E1B7477288708361611260C6"/>
          </w:pPr>
          <w:r w:rsidRPr="00036450">
            <w:t>WORK EXPERIENCE</w:t>
          </w:r>
        </w:p>
      </w:docPartBody>
    </w:docPart>
    <w:docPart>
      <w:docPartPr>
        <w:name w:val="BEF5F464148A42FB82E3B40573B44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92347-01D3-4FCF-9B13-6846471216CC}"/>
      </w:docPartPr>
      <w:docPartBody>
        <w:p w:rsidR="002F0451" w:rsidRDefault="00560BC9">
          <w:pPr>
            <w:pStyle w:val="BEF5F464148A42FB82E3B40573B44C4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C9"/>
    <w:rsid w:val="0021006D"/>
    <w:rsid w:val="002F0451"/>
    <w:rsid w:val="00560BC9"/>
    <w:rsid w:val="005618B4"/>
    <w:rsid w:val="00725FD0"/>
    <w:rsid w:val="007904FF"/>
    <w:rsid w:val="00C33A23"/>
    <w:rsid w:val="00C869DD"/>
    <w:rsid w:val="00C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A5A90F5C74A87908A6C24D060E2E6">
    <w:name w:val="441A5A90F5C74A87908A6C24D060E2E6"/>
  </w:style>
  <w:style w:type="paragraph" w:customStyle="1" w:styleId="CDD4B5E1293F46DB8762C41CEF7115B6">
    <w:name w:val="CDD4B5E1293F46DB8762C41CEF7115B6"/>
  </w:style>
  <w:style w:type="paragraph" w:customStyle="1" w:styleId="9AD3A9F536004B80984673A67500EE4C">
    <w:name w:val="9AD3A9F536004B80984673A67500EE4C"/>
  </w:style>
  <w:style w:type="paragraph" w:customStyle="1" w:styleId="0002EB86EA1F49CB807F23A658754AC4">
    <w:name w:val="0002EB86EA1F49CB807F23A658754AC4"/>
  </w:style>
  <w:style w:type="paragraph" w:customStyle="1" w:styleId="371C874F66904210ABCCC30C434913C7">
    <w:name w:val="371C874F66904210ABCCC30C434913C7"/>
  </w:style>
  <w:style w:type="paragraph" w:customStyle="1" w:styleId="C6FB2D9243C848EEA50CCC0EE4243B39">
    <w:name w:val="C6FB2D9243C848EEA50CCC0EE4243B39"/>
  </w:style>
  <w:style w:type="paragraph" w:customStyle="1" w:styleId="26CC93F153C7438793F1FA83FA5C9CE9">
    <w:name w:val="26CC93F153C7438793F1FA83FA5C9CE9"/>
  </w:style>
  <w:style w:type="paragraph" w:customStyle="1" w:styleId="044F9D416B97443C939226AED7ED11F8">
    <w:name w:val="044F9D416B97443C939226AED7ED11F8"/>
  </w:style>
  <w:style w:type="paragraph" w:customStyle="1" w:styleId="1016C1B8B2314C308843B95E2DA123BA">
    <w:name w:val="1016C1B8B2314C308843B95E2DA123BA"/>
  </w:style>
  <w:style w:type="paragraph" w:customStyle="1" w:styleId="BD97FD3FF2234475B18EACA7BEC39DB5">
    <w:name w:val="BD97FD3FF2234475B18EACA7BEC39DB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AEF1E1DBFCA45189E2630175F44D2B3">
    <w:name w:val="5AEF1E1DBFCA45189E2630175F44D2B3"/>
  </w:style>
  <w:style w:type="paragraph" w:customStyle="1" w:styleId="99DCF2E64FF44058B1EA3DDF0C629CAE">
    <w:name w:val="99DCF2E64FF44058B1EA3DDF0C629CAE"/>
  </w:style>
  <w:style w:type="paragraph" w:customStyle="1" w:styleId="476900031795491FB700341C96BACF20">
    <w:name w:val="476900031795491FB700341C96BACF20"/>
  </w:style>
  <w:style w:type="paragraph" w:customStyle="1" w:styleId="3A18F33F51FD43B99A80AAC2C75A531C">
    <w:name w:val="3A18F33F51FD43B99A80AAC2C75A531C"/>
  </w:style>
  <w:style w:type="paragraph" w:customStyle="1" w:styleId="F60032542E3A4E4F84BE834C65295D3D">
    <w:name w:val="F60032542E3A4E4F84BE834C65295D3D"/>
  </w:style>
  <w:style w:type="paragraph" w:customStyle="1" w:styleId="E9A2898DB2A94DF0BBBCD3C5480B6A3A">
    <w:name w:val="E9A2898DB2A94DF0BBBCD3C5480B6A3A"/>
  </w:style>
  <w:style w:type="paragraph" w:customStyle="1" w:styleId="8A7F7948BE5E47A7A5C7579133236CBC">
    <w:name w:val="8A7F7948BE5E47A7A5C7579133236CBC"/>
  </w:style>
  <w:style w:type="paragraph" w:customStyle="1" w:styleId="87C67112E8E94411A239B400F12CFE96">
    <w:name w:val="87C67112E8E94411A239B400F12CFE96"/>
  </w:style>
  <w:style w:type="paragraph" w:customStyle="1" w:styleId="14F67C78559C4D8D8FA073D7C88D6107">
    <w:name w:val="14F67C78559C4D8D8FA073D7C88D6107"/>
  </w:style>
  <w:style w:type="paragraph" w:customStyle="1" w:styleId="2BE7B017D9984D43B2B9E7AE9A7548CA">
    <w:name w:val="2BE7B017D9984D43B2B9E7AE9A7548CA"/>
  </w:style>
  <w:style w:type="paragraph" w:customStyle="1" w:styleId="6ACA0986706441CABDBCA39B73F955C6">
    <w:name w:val="6ACA0986706441CABDBCA39B73F955C6"/>
  </w:style>
  <w:style w:type="paragraph" w:customStyle="1" w:styleId="1926E2D41CA84756836A923E3333B68F">
    <w:name w:val="1926E2D41CA84756836A923E3333B68F"/>
  </w:style>
  <w:style w:type="paragraph" w:customStyle="1" w:styleId="A6A3887C86AE4D53BCC4D89573CDE633">
    <w:name w:val="A6A3887C86AE4D53BCC4D89573CDE633"/>
  </w:style>
  <w:style w:type="paragraph" w:customStyle="1" w:styleId="FBB4BAB2FD1A457DB081F10620DD6D07">
    <w:name w:val="FBB4BAB2FD1A457DB081F10620DD6D07"/>
  </w:style>
  <w:style w:type="paragraph" w:customStyle="1" w:styleId="85D8B478E1B7477288708361611260C6">
    <w:name w:val="85D8B478E1B7477288708361611260C6"/>
  </w:style>
  <w:style w:type="paragraph" w:customStyle="1" w:styleId="B4A2AB51362548CE956C92BA0819AA13">
    <w:name w:val="B4A2AB51362548CE956C92BA0819AA13"/>
  </w:style>
  <w:style w:type="paragraph" w:customStyle="1" w:styleId="5B0CC7C3D1D848DE96EB14351F101A04">
    <w:name w:val="5B0CC7C3D1D848DE96EB14351F101A04"/>
  </w:style>
  <w:style w:type="paragraph" w:customStyle="1" w:styleId="8373E7496D2B4665BDAFBB0B7238B40D">
    <w:name w:val="8373E7496D2B4665BDAFBB0B7238B40D"/>
  </w:style>
  <w:style w:type="paragraph" w:customStyle="1" w:styleId="F7401A1B3D88426DA3ED938AB49D9E41">
    <w:name w:val="F7401A1B3D88426DA3ED938AB49D9E41"/>
  </w:style>
  <w:style w:type="paragraph" w:customStyle="1" w:styleId="C68C095E9112403CAE867E8D6F766464">
    <w:name w:val="C68C095E9112403CAE867E8D6F766464"/>
  </w:style>
  <w:style w:type="paragraph" w:customStyle="1" w:styleId="C8294D632D14436387FA60928D4AE9B2">
    <w:name w:val="C8294D632D14436387FA60928D4AE9B2"/>
  </w:style>
  <w:style w:type="paragraph" w:customStyle="1" w:styleId="B978492157A14D98B5A0D75C3D1B448E">
    <w:name w:val="B978492157A14D98B5A0D75C3D1B448E"/>
  </w:style>
  <w:style w:type="paragraph" w:customStyle="1" w:styleId="C7AF6BAA826044A68AF4A5DA26C60C80">
    <w:name w:val="C7AF6BAA826044A68AF4A5DA26C60C80"/>
  </w:style>
  <w:style w:type="paragraph" w:customStyle="1" w:styleId="C6A5107EFA654C0297F7285709D55AFA">
    <w:name w:val="C6A5107EFA654C0297F7285709D55AFA"/>
  </w:style>
  <w:style w:type="paragraph" w:customStyle="1" w:styleId="62685F13F7B7418B8A723E51804DC825">
    <w:name w:val="62685F13F7B7418B8A723E51804DC825"/>
  </w:style>
  <w:style w:type="paragraph" w:customStyle="1" w:styleId="B556308B7B974C9E95FBF44B9E113F46">
    <w:name w:val="B556308B7B974C9E95FBF44B9E113F46"/>
  </w:style>
  <w:style w:type="paragraph" w:customStyle="1" w:styleId="8CBB88317A694FD18A8A973BAA724687">
    <w:name w:val="8CBB88317A694FD18A8A973BAA724687"/>
  </w:style>
  <w:style w:type="paragraph" w:customStyle="1" w:styleId="EEF8A0804CEE44B7AC84E407E7E9E8BB">
    <w:name w:val="EEF8A0804CEE44B7AC84E407E7E9E8BB"/>
  </w:style>
  <w:style w:type="paragraph" w:customStyle="1" w:styleId="548EF8D7F3434DCB84E3EA0C6CA117CA">
    <w:name w:val="548EF8D7F3434DCB84E3EA0C6CA117CA"/>
  </w:style>
  <w:style w:type="paragraph" w:customStyle="1" w:styleId="D8FFE949051445EDAC9CA96058B552B1">
    <w:name w:val="D8FFE949051445EDAC9CA96058B552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EF5F464148A42FB82E3B40573B44C44">
    <w:name w:val="BEF5F464148A42FB82E3B40573B44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2022-03-27T13:53:00Z</dcterms:created>
  <dcterms:modified xsi:type="dcterms:W3CDTF">2022-04-05T08:46:00Z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